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7"/>
        </w:rPr>
      </w:pPr>
    </w:p>
    <w:p>
      <w:pPr>
        <w:pStyle w:val="style62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6"/>
        </w:rPr>
      </w:pPr>
    </w:p>
    <w:p>
      <w:pPr>
        <w:pStyle w:val="style0"/>
        <w:spacing w:before="88"/>
        <w:ind w:left="3836" w:right="0" w:firstLine="0"/>
        <w:jc w:val="left"/>
        <w:rPr>
          <w:b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r>
        <w:rPr>
          <w:b/>
          <w:spacing w:val="9"/>
          <w:sz w:val="31"/>
          <w:lang w:val="en-US"/>
        </w:rPr>
        <w:t>Jeeva A</w:t>
      </w:r>
    </w:p>
    <w:p>
      <w:pPr>
        <w:pStyle w:val="style0"/>
        <w:spacing w:before="185"/>
        <w:ind w:left="3856" w:right="0" w:firstLine="0"/>
        <w:jc w:val="left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Prince shri Venkateswara padmavathy engineering College</w:t>
      </w:r>
      <w:bookmarkStart w:id="0" w:name="_GoBack"/>
      <w:bookmarkEnd w:id="0"/>
    </w:p>
    <w:p>
      <w:pPr>
        <w:pStyle w:val="style66"/>
        <w:rPr>
          <w:b/>
          <w:sz w:val="34"/>
        </w:rPr>
      </w:pPr>
    </w:p>
    <w:p>
      <w:pPr>
        <w:pStyle w:val="style66"/>
        <w:spacing w:before="4"/>
        <w:rPr>
          <w:b/>
          <w:sz w:val="29"/>
        </w:rPr>
      </w:pPr>
    </w:p>
    <w:p>
      <w:pPr>
        <w:pStyle w:val="style0"/>
        <w:spacing w:before="0"/>
        <w:ind w:left="121" w:right="0" w:firstLine="0"/>
        <w:jc w:val="left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>
      <w:pPr>
        <w:pStyle w:val="style0"/>
        <w:spacing w:before="186" w:lineRule="auto" w:line="259"/>
        <w:ind w:left="121" w:right="94" w:firstLine="2100"/>
        <w:jc w:val="left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>
      <w:pPr>
        <w:pStyle w:val="style0"/>
        <w:spacing w:after="0" w:lineRule="auto" w:line="259"/>
        <w:jc w:val="left"/>
        <w:rPr>
          <w:sz w:val="31"/>
        </w:rPr>
        <w:sectPr>
          <w:type w:val="continuous"/>
          <w:pgSz w:w="11910" w:h="16840" w:orient="portrait"/>
          <w:pgMar w:top="1580" w:right="1380" w:bottom="280" w:left="1280" w:header="0" w:footer="0" w:gutter="0"/>
          <w:docGrid w:linePitch="312" w:charSpace="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7"/>
        </w:rPr>
      </w:pPr>
    </w:p>
    <w:p>
      <w:pPr>
        <w:pStyle w:val="style4097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20"/>
        </w:rPr>
      </w:pPr>
    </w:p>
    <w:p>
      <w:pPr>
        <w:pStyle w:val="style66"/>
        <w:spacing w:before="85" w:lineRule="auto" w:line="350"/>
        <w:ind w:left="121" w:right="7019"/>
        <w:rPr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>
      <w:pPr>
        <w:pStyle w:val="style66"/>
        <w:spacing w:before="9" w:lineRule="auto" w:line="353"/>
        <w:ind w:left="209" w:right="4518"/>
        <w:rPr/>
      </w:pPr>
      <w:r>
        <w:t>temperature = random.random()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r>
        <w:t>random.random()</w:t>
      </w:r>
    </w:p>
    <w:p>
      <w:pPr>
        <w:pStyle w:val="style66"/>
        <w:spacing w:lineRule="auto" w:line="353"/>
        <w:ind w:left="209" w:right="2599"/>
        <w:rPr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r>
        <w:t>time.sleep(2)</w:t>
      </w:r>
    </w:p>
    <w:p>
      <w:pPr>
        <w:pStyle w:val="style66"/>
        <w:spacing w:lineRule="auto" w:line="353"/>
        <w:ind w:left="562" w:right="4518" w:hanging="354"/>
        <w:rPr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>
      <w:pPr>
        <w:pStyle w:val="style66"/>
        <w:spacing w:lineRule="auto" w:line="353"/>
        <w:ind w:left="562" w:right="4811" w:hanging="354"/>
        <w:rPr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>
      <w:pPr>
        <w:pStyle w:val="style66"/>
        <w:spacing w:lineRule="exact" w:line="400"/>
        <w:ind w:left="209"/>
        <w:rPr/>
      </w:pPr>
      <w:r>
        <w:t>print("")</w:t>
      </w:r>
    </w:p>
    <w:p>
      <w:pPr>
        <w:pStyle w:val="style0"/>
        <w:spacing w:after="0" w:lineRule="exact" w:line="400"/>
        <w:rPr/>
        <w:sectPr>
          <w:pgSz w:w="11910" w:h="16840" w:orient="portrait"/>
          <w:pgMar w:top="1580" w:right="1380" w:bottom="280" w:left="1280" w:header="0" w:footer="0" w:gutter="0"/>
          <w:docGrid w:linePitch="312" w:charSpace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8"/>
        </w:rPr>
      </w:pPr>
    </w:p>
    <w:p>
      <w:pPr>
        <w:pStyle w:val="style4097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>
      <w:pPr>
        <w:pStyle w:val="style66"/>
        <w:spacing w:before="188"/>
        <w:ind w:left="124"/>
        <w:rPr/>
      </w:pPr>
      <w:r>
        <w:t>Program</w:t>
      </w:r>
    </w:p>
    <w:p>
      <w:pPr>
        <w:pStyle w:val="style66"/>
        <w:spacing w:before="3"/>
        <w:rPr>
          <w:sz w:val="12"/>
        </w:rPr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1741" cy="21614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66"/>
        <w:spacing w:before="176"/>
        <w:ind w:left="124"/>
        <w:rPr/>
      </w:pPr>
      <w:r>
        <w:t>Output</w:t>
      </w:r>
    </w:p>
    <w:p>
      <w:pPr>
        <w:pStyle w:val="style66"/>
        <w:spacing w:before="6"/>
        <w:rPr>
          <w:sz w:val="12"/>
        </w:rPr>
      </w:pP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4404" cy="453247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1380" w:bottom="280" w:left="1280" w:header="0" w:footer="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66">
    <w:name w:val="Body Text"/>
    <w:basedOn w:val="style0"/>
    <w:next w:val="style66"/>
    <w:pPr/>
    <w:rPr>
      <w:rFonts w:ascii="Times New Roman" w:cs="Times New Roman" w:eastAsia="Times New Roman" w:hAnsi="Times New Roman"/>
      <w:sz w:val="35"/>
      <w:szCs w:val="35"/>
      <w:lang w:val="en-US" w:bidi="ar-SA" w:eastAsia="en-US"/>
    </w:rPr>
  </w:style>
  <w:style w:type="paragraph" w:customStyle="1" w:styleId="style4097">
    <w:name w:val="Heading 1"/>
    <w:basedOn w:val="style0"/>
    <w:next w:val="style4097"/>
    <w:pPr>
      <w:spacing w:before="86"/>
      <w:ind w:left="121"/>
      <w:outlineLvl w:val="1"/>
    </w:pPr>
    <w:rPr>
      <w:rFonts w:ascii="Times New Roman" w:cs="Times New Roman" w:eastAsia="Times New Roman" w:hAnsi="Times New Roman"/>
      <w:b/>
      <w:bCs/>
      <w:sz w:val="35"/>
      <w:szCs w:val="35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pPr>
      <w:spacing w:before="89"/>
      <w:ind w:left="2419" w:right="2313"/>
      <w:jc w:val="center"/>
    </w:pPr>
    <w:rPr>
      <w:rFonts w:ascii="Times New Roman" w:cs="Times New Roman" w:eastAsia="Times New Roman" w:hAnsi="Times New Roman"/>
      <w:b/>
      <w:bCs/>
      <w:sz w:val="42"/>
      <w:szCs w:val="42"/>
      <w:u w:val="single" w:color="000000"/>
      <w:lang w:val="en-US" w:bidi="ar-SA" w:eastAsia="en-US"/>
    </w:rPr>
  </w:style>
  <w:style w:type="paragraph" w:customStyle="1" w:styleId="style4098">
    <w:name w:val="List Paragraph_5e82da56-a9f3-488c-8900-53ad814dee89"/>
    <w:basedOn w:val="style0"/>
    <w:next w:val="style4098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88</Words>
  <Pages>3</Pages>
  <Characters>608</Characters>
  <Application>WPS Office</Application>
  <Paragraphs>33</Paragraphs>
  <CharactersWithSpaces>682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2022-09-28T03:27:12Z</dcterms:created>
  <dc:creator>Someshwaran</dc:creator>
  <lastModifiedBy>21091116I</lastModifiedBy>
  <dcterms:modified xsi:type="dcterms:W3CDTF">2022-09-28T13:48:39Z</dcterms:modified>
  <revision>0</revision>
  <dc:title>Microsoft Word - suganes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ICV">
    <vt:lpwstr>78f356226dc242dca3f5624e07c9b915</vt:lpwstr>
  </property>
</Properties>
</file>